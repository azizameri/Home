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71"/>
        <w:tblW w:w="513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40"/>
        <w:gridCol w:w="10060"/>
      </w:tblGrid>
      <w:tr w:rsidR="002C2CDD" w:rsidRPr="00906BEE" w14:paraId="7BEC2181" w14:textId="77777777" w:rsidTr="00716826">
        <w:tc>
          <w:tcPr>
            <w:tcW w:w="740" w:type="dxa"/>
            <w:tcMar>
              <w:top w:w="504" w:type="dxa"/>
              <w:right w:w="720" w:type="dxa"/>
            </w:tcMar>
          </w:tcPr>
          <w:p w14:paraId="7D18B0B2" w14:textId="77777777" w:rsidR="00741125" w:rsidRPr="00906BEE" w:rsidRDefault="00741125" w:rsidP="00716826"/>
        </w:tc>
        <w:tc>
          <w:tcPr>
            <w:tcW w:w="1006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99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10044"/>
            </w:tblGrid>
            <w:tr w:rsidR="00C612DA" w:rsidRPr="00906BEE" w14:paraId="2CE0E124" w14:textId="77777777" w:rsidTr="00CD113E">
              <w:trPr>
                <w:trHeight w:hRule="exact" w:val="900"/>
              </w:trPr>
              <w:tc>
                <w:tcPr>
                  <w:tcW w:w="10044" w:type="dxa"/>
                  <w:vAlign w:val="center"/>
                </w:tcPr>
                <w:p w14:paraId="373F9753" w14:textId="77777777" w:rsidR="00C612DA" w:rsidRPr="00906BEE" w:rsidRDefault="00D45FC4" w:rsidP="0087382B">
                  <w:pPr>
                    <w:pStyle w:val="Heading1"/>
                    <w:framePr w:hSpace="180" w:wrap="around" w:vAnchor="page" w:hAnchor="margin" w:y="27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3530B193AC846C68A40B362D59805FE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87382B">
                        <w:t>AbDULAZIZ AMERI</w:t>
                      </w:r>
                    </w:sdtContent>
                  </w:sdt>
                </w:p>
                <w:p w14:paraId="1D9D0BF8" w14:textId="77777777" w:rsidR="00906BEE" w:rsidRPr="00906BEE" w:rsidRDefault="00D45FC4" w:rsidP="0087382B">
                  <w:pPr>
                    <w:pStyle w:val="Heading2"/>
                    <w:framePr w:hSpace="180" w:wrap="around" w:vAnchor="page" w:hAnchor="margin" w:y="271"/>
                    <w:jc w:val="right"/>
                    <w:outlineLvl w:val="1"/>
                  </w:pPr>
                  <w:hyperlink r:id="rId11" w:history="1">
                    <w:r w:rsidR="00CC4BD6" w:rsidRPr="00AB4B9A">
                      <w:rPr>
                        <w:rStyle w:val="Hyperlink"/>
                      </w:rPr>
                      <w:t>MR.azizameri@gmail.com</w:t>
                    </w:r>
                  </w:hyperlink>
                  <w:r w:rsidR="00CC4BD6">
                    <w:t xml:space="preserve">                                                                      tel: 916-450-1164</w:t>
                  </w:r>
                </w:p>
              </w:tc>
            </w:tr>
          </w:tbl>
          <w:p w14:paraId="4A29F6D2" w14:textId="77777777" w:rsidR="002C2CDD" w:rsidRPr="00906BEE" w:rsidRDefault="00716826" w:rsidP="00716826">
            <w:pPr>
              <w:pStyle w:val="Heading3"/>
            </w:pPr>
            <w:r>
              <w:t>Summary</w:t>
            </w:r>
          </w:p>
          <w:p w14:paraId="46EEC0D6" w14:textId="77777777" w:rsidR="002C2CDD" w:rsidRPr="00906BEE" w:rsidRDefault="002C2CDD" w:rsidP="00716826">
            <w:pPr>
              <w:pStyle w:val="Heading4"/>
            </w:pPr>
          </w:p>
          <w:p w14:paraId="5068B6D2" w14:textId="77777777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Excellent multilingual communication skills and a professional demeanor gained through extensive interaction with the public and leadership roles in team activities</w:t>
            </w:r>
          </w:p>
          <w:p w14:paraId="5C3A7167" w14:textId="77777777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Self-Motivated, Organization skills, and Strong analytical abilities.</w:t>
            </w:r>
          </w:p>
          <w:p w14:paraId="491D5176" w14:textId="77777777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A unique combination of creativity and analytical skills with a high math aptitude and detail orientation.</w:t>
            </w:r>
          </w:p>
          <w:p w14:paraId="04CAFBEE" w14:textId="77777777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Recognized for reliability and "getting the job done" through persistence and a strong work ethic.</w:t>
            </w:r>
          </w:p>
          <w:p w14:paraId="7A2F87B0" w14:textId="77777777" w:rsidR="00CC4BD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Results-driven maintenance Technical professional with impressive analytical a</w:t>
            </w:r>
            <w:r>
              <w:rPr>
                <w:rFonts w:ascii="Times New Roman" w:eastAsia="Times New Roman" w:hAnsi="Times New Roman" w:cs="Times New Roman"/>
                <w:sz w:val="24"/>
              </w:rPr>
              <w:t>nd technical support abilities.</w:t>
            </w:r>
          </w:p>
          <w:p w14:paraId="0C756DEA" w14:textId="77777777" w:rsidR="00716826" w:rsidRPr="00906BEE" w:rsidRDefault="00716826" w:rsidP="00716826">
            <w:pPr>
              <w:pStyle w:val="Heading3"/>
            </w:pPr>
            <w:r>
              <w:t xml:space="preserve"> </w:t>
            </w:r>
            <w:sdt>
              <w:sdtPr>
                <w:alias w:val="Skills:"/>
                <w:tag w:val="Skills:"/>
                <w:id w:val="1490835561"/>
                <w:placeholder>
                  <w:docPart w:val="CA07D743EE5E412086735AA7CB44B074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100670F8" w14:textId="77777777" w:rsidR="00716826" w:rsidRPr="00CC4BD6" w:rsidRDefault="0071682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proofErr w:type="gramStart"/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C++,  My</w:t>
            </w:r>
            <w:proofErr w:type="gramEnd"/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 xml:space="preserve"> SQL, JavaScript, Ajax, HTML, CSS, Bootstrap, JQuery</w:t>
            </w:r>
          </w:p>
          <w:p w14:paraId="62288E18" w14:textId="77777777" w:rsidR="00716826" w:rsidRPr="00CC4BD6" w:rsidRDefault="0071682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Analyze how an interactive web application is developed using static web pages, forms, client-side scripts, server-side scripts, subroutine or class libraries, and relational databases.</w:t>
            </w:r>
          </w:p>
          <w:p w14:paraId="48E00ACE" w14:textId="77777777" w:rsidR="00716826" w:rsidRPr="00CC4BD6" w:rsidRDefault="00716826" w:rsidP="00F905DF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Evaluate informational or business needs that could benefit from a web application and design an appropriate web application that addresses those needs.</w:t>
            </w:r>
            <w:r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 xml:space="preserve"> </w:t>
            </w: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Create and debug scripts in client-side and at server-side scripting language.</w:t>
            </w:r>
            <w:r w:rsidRPr="00CD113E">
              <w:rPr>
                <w:rFonts w:ascii="Latosans-serif" w:hAnsi="Latosans-serif"/>
                <w:color w:val="666666"/>
              </w:rPr>
              <w:t xml:space="preserve"> </w:t>
            </w:r>
            <w:r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Construct embedded Structured Query Language (SQL) commands to access, display, modify, add, and delete information via a web application</w:t>
            </w:r>
            <w:r w:rsidR="00CD113E"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.</w:t>
            </w:r>
          </w:p>
          <w:p w14:paraId="560B63BE" w14:textId="77777777" w:rsidR="002C2CDD" w:rsidRPr="00906BEE" w:rsidRDefault="00716826" w:rsidP="00716826">
            <w:pPr>
              <w:pStyle w:val="Heading3"/>
            </w:pPr>
            <w:r>
              <w:t>Education</w:t>
            </w:r>
          </w:p>
          <w:p w14:paraId="0DFE40E0" w14:textId="77777777" w:rsidR="00CC4BD6" w:rsidRDefault="00CC4BD6" w:rsidP="00716826">
            <w:pPr>
              <w:pStyle w:val="Heading4"/>
            </w:pPr>
            <w:r w:rsidRPr="00CC4BD6">
              <w:rPr>
                <w:b/>
                <w:bCs/>
              </w:rPr>
              <w:t>A.S Mathematics &amp; science</w:t>
            </w:r>
            <w:r w:rsidR="002C2CDD" w:rsidRPr="00906BEE">
              <w:t xml:space="preserve"> </w:t>
            </w:r>
          </w:p>
          <w:p w14:paraId="6E0B8479" w14:textId="77777777" w:rsidR="00CC4BD6" w:rsidRPr="00DD7B98" w:rsidRDefault="002C2CDD" w:rsidP="00716826">
            <w:pPr>
              <w:pStyle w:val="Heading4"/>
              <w:rPr>
                <w:color w:val="auto"/>
              </w:rPr>
            </w:pPr>
            <w:r w:rsidRPr="00DD7B98">
              <w:rPr>
                <w:color w:val="auto"/>
              </w:rPr>
              <w:t xml:space="preserve">• </w:t>
            </w:r>
            <w:r w:rsidR="00CC4BD6" w:rsidRPr="00DD7B98">
              <w:rPr>
                <w:color w:val="auto"/>
              </w:rPr>
              <w:t>Fall 2016 - In-progress</w:t>
            </w:r>
            <w:r w:rsidRPr="00DD7B98">
              <w:rPr>
                <w:color w:val="auto"/>
              </w:rPr>
              <w:t xml:space="preserve"> </w:t>
            </w:r>
          </w:p>
          <w:p w14:paraId="4AE61183" w14:textId="77777777" w:rsidR="002C2CDD" w:rsidRPr="008350AB" w:rsidRDefault="002C2CDD" w:rsidP="00716826">
            <w:pPr>
              <w:pStyle w:val="Heading4"/>
              <w:rPr>
                <w:color w:val="auto"/>
              </w:rPr>
            </w:pPr>
            <w:r w:rsidRPr="008350AB">
              <w:rPr>
                <w:color w:val="auto"/>
              </w:rPr>
              <w:t xml:space="preserve">• </w:t>
            </w:r>
            <w:r w:rsidR="00CC4BD6" w:rsidRPr="008350AB">
              <w:rPr>
                <w:color w:val="auto"/>
              </w:rPr>
              <w:t>American River College – Sacramento, CA</w:t>
            </w:r>
          </w:p>
          <w:p w14:paraId="773ABCA8" w14:textId="77777777" w:rsidR="002C2CDD" w:rsidRPr="00906BEE" w:rsidRDefault="002C2CDD" w:rsidP="00716826"/>
          <w:p w14:paraId="236472B8" w14:textId="77777777" w:rsidR="00CC4BD6" w:rsidRPr="00CC4BD6" w:rsidRDefault="00CC4BD6" w:rsidP="00716826">
            <w:pPr>
              <w:pStyle w:val="Heading4"/>
              <w:rPr>
                <w:b/>
                <w:bCs/>
              </w:rPr>
            </w:pPr>
            <w:r w:rsidRPr="00CC4BD6">
              <w:rPr>
                <w:b/>
                <w:bCs/>
              </w:rPr>
              <w:t>Web developer certificate</w:t>
            </w:r>
          </w:p>
          <w:p w14:paraId="5F91AFB8" w14:textId="77777777" w:rsidR="00716826" w:rsidRPr="00DD7B98" w:rsidRDefault="002C2CDD" w:rsidP="00716826">
            <w:pPr>
              <w:pStyle w:val="Heading4"/>
              <w:rPr>
                <w:color w:val="auto"/>
              </w:rPr>
            </w:pPr>
            <w:r w:rsidRPr="00906BEE">
              <w:t xml:space="preserve"> </w:t>
            </w:r>
            <w:r w:rsidRPr="00DD7B98">
              <w:rPr>
                <w:color w:val="auto"/>
              </w:rPr>
              <w:t xml:space="preserve">• </w:t>
            </w:r>
            <w:r w:rsidR="00CC4BD6" w:rsidRPr="00DD7B98">
              <w:rPr>
                <w:color w:val="auto"/>
              </w:rPr>
              <w:t>In-progress</w:t>
            </w:r>
          </w:p>
          <w:p w14:paraId="730F0C7E" w14:textId="77777777" w:rsidR="002C2CDD" w:rsidRPr="008350AB" w:rsidRDefault="002C2CDD" w:rsidP="00716826">
            <w:pPr>
              <w:pStyle w:val="Heading4"/>
              <w:rPr>
                <w:color w:val="auto"/>
              </w:rPr>
            </w:pPr>
            <w:r w:rsidRPr="00DD7B98">
              <w:rPr>
                <w:color w:val="auto"/>
              </w:rPr>
              <w:t xml:space="preserve"> </w:t>
            </w:r>
            <w:r w:rsidRPr="008350AB">
              <w:rPr>
                <w:color w:val="auto"/>
              </w:rPr>
              <w:t xml:space="preserve">• </w:t>
            </w:r>
            <w:r w:rsidR="00CC4BD6" w:rsidRPr="008350AB">
              <w:rPr>
                <w:rFonts w:ascii="Arial" w:eastAsia="Arial" w:hAnsi="Arial" w:cs="Arial"/>
                <w:caps w:val="0"/>
                <w:color w:val="auto"/>
                <w:sz w:val="24"/>
                <w:szCs w:val="24"/>
              </w:rPr>
              <w:t>American River College – Sacramento, CA</w:t>
            </w:r>
          </w:p>
          <w:p w14:paraId="235F3822" w14:textId="77777777" w:rsidR="00CC4BD6" w:rsidRPr="00CC4BD6" w:rsidRDefault="00CC4BD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16F93BA8" w14:textId="77777777" w:rsidR="00CC4BD6" w:rsidRDefault="00716826" w:rsidP="00716826">
            <w:pPr>
              <w:pStyle w:val="Heading3"/>
            </w:pPr>
            <w:r>
              <w:t xml:space="preserve"> </w:t>
            </w:r>
            <w:r w:rsidRPr="00716826">
              <w:t xml:space="preserve">EXPERIENCE </w:t>
            </w:r>
          </w:p>
          <w:p w14:paraId="7272648F" w14:textId="77777777" w:rsidR="00D36AA4" w:rsidRPr="003414FB" w:rsidRDefault="00D36AA4" w:rsidP="00D36AA4">
            <w:pPr>
              <w:pStyle w:val="Heading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414FB">
              <w:rPr>
                <w:rFonts w:ascii="Times New Roman" w:hAnsi="Times New Roman" w:cs="Times New Roman"/>
              </w:rPr>
              <w:t xml:space="preserve">Apple, </w:t>
            </w:r>
            <w:r w:rsidRPr="003414FB">
              <w:rPr>
                <w:rFonts w:ascii="Times New Roman" w:hAnsi="Times New Roman" w:cs="Times New Roman"/>
                <w:b/>
                <w:bCs/>
              </w:rPr>
              <w:t xml:space="preserve">Elk Grove— </w:t>
            </w:r>
            <w:r w:rsidRPr="003414FB">
              <w:rPr>
                <w:rFonts w:ascii="Times New Roman" w:hAnsi="Times New Roman" w:cs="Times New Roman"/>
                <w:b/>
                <w:bCs/>
                <w:i/>
                <w:iCs/>
              </w:rPr>
              <w:t>Electronic Test Technician</w:t>
            </w:r>
          </w:p>
          <w:p w14:paraId="2988BB8F" w14:textId="77777777" w:rsidR="00D36AA4" w:rsidRPr="003414FB" w:rsidRDefault="00D36AA4" w:rsidP="00D36AA4">
            <w:pPr>
              <w:pStyle w:val="Heading3"/>
              <w:rPr>
                <w:rFonts w:ascii="Times New Roman" w:hAnsi="Times New Roman" w:cs="Times New Roman"/>
              </w:rPr>
            </w:pPr>
            <w:bookmarkStart w:id="0" w:name="h.n64fgzu3lwuy"/>
            <w:bookmarkEnd w:id="0"/>
            <w:r w:rsidRPr="003414FB">
              <w:rPr>
                <w:rFonts w:ascii="Times New Roman" w:hAnsi="Times New Roman" w:cs="Times New Roman"/>
              </w:rPr>
              <w:t>JANUARY 2014 - JANUARY 2015</w:t>
            </w:r>
          </w:p>
          <w:p w14:paraId="7D902F4B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Technical data collection and input into database</w:t>
            </w:r>
          </w:p>
          <w:p w14:paraId="1F7341FD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Perform rigorous tests on Apple devices</w:t>
            </w:r>
          </w:p>
          <w:p w14:paraId="23B75690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Update iOS devices to latest firmware</w:t>
            </w:r>
          </w:p>
          <w:p w14:paraId="4B808903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Ability to spot replica, clone, or fake Apple Accessories and devices</w:t>
            </w:r>
          </w:p>
          <w:p w14:paraId="1D15027F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Assisted and trained other employees with technical troubleshooting</w:t>
            </w:r>
          </w:p>
          <w:p w14:paraId="4A0D83C6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 xml:space="preserve">Used Mac based operating systems </w:t>
            </w:r>
          </w:p>
          <w:p w14:paraId="03852145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Scanning, packing, handling, and wiping down devices</w:t>
            </w:r>
          </w:p>
          <w:p w14:paraId="2559FB7B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Maintain comprehensive knowledge of all the different old and new iOS devices</w:t>
            </w:r>
          </w:p>
          <w:p w14:paraId="081165FE" w14:textId="77777777" w:rsidR="00CC4BD6" w:rsidRPr="00906BEE" w:rsidRDefault="00CC4BD6" w:rsidP="00716826"/>
          <w:p w14:paraId="1E827F9E" w14:textId="77777777" w:rsidR="0069220A" w:rsidRDefault="0069220A" w:rsidP="0069220A">
            <w:pPr>
              <w:pStyle w:val="Heading3"/>
              <w:rPr>
                <w:rFonts w:ascii="Times New Roman" w:hAnsi="Times New Roman" w:cs="Times New Roman"/>
              </w:rPr>
            </w:pPr>
          </w:p>
          <w:p w14:paraId="0F6688AC" w14:textId="77777777" w:rsidR="0069220A" w:rsidRPr="00CC4BD6" w:rsidRDefault="0069220A" w:rsidP="0069220A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6B95F1C5" w14:textId="77777777" w:rsidR="0069220A" w:rsidRDefault="0069220A" w:rsidP="0069220A">
            <w:pPr>
              <w:pStyle w:val="Heading3"/>
            </w:pPr>
          </w:p>
          <w:p w14:paraId="7268F0C0" w14:textId="77777777" w:rsidR="0069220A" w:rsidRPr="003414FB" w:rsidRDefault="0069220A" w:rsidP="0069220A">
            <w:pPr>
              <w:pStyle w:val="Heading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American river collage</w:t>
            </w:r>
            <w:r w:rsidRPr="003414F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sacramento</w:t>
            </w:r>
            <w:r w:rsidRPr="003414FB">
              <w:rPr>
                <w:rFonts w:ascii="Times New Roman" w:hAnsi="Times New Roman" w:cs="Times New Roman"/>
                <w:b/>
                <w:bCs/>
              </w:rPr>
              <w:t xml:space="preserve">— </w:t>
            </w:r>
            <w:r w:rsidRPr="0069220A">
              <w:rPr>
                <w:rFonts w:ascii="Times New Roman" w:hAnsi="Times New Roman" w:cs="Times New Roman"/>
                <w:b/>
                <w:bCs/>
              </w:rPr>
              <w:t>programmer</w:t>
            </w:r>
          </w:p>
          <w:p w14:paraId="3EE8DC07" w14:textId="27C6F47D" w:rsidR="0069220A" w:rsidRPr="003414FB" w:rsidRDefault="0087382B" w:rsidP="0069220A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  <w:r w:rsidR="0069220A" w:rsidRPr="003414FB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7</w:t>
            </w:r>
            <w:r w:rsidR="0069220A" w:rsidRPr="003414FB">
              <w:rPr>
                <w:rFonts w:ascii="Times New Roman" w:hAnsi="Times New Roman" w:cs="Times New Roman"/>
              </w:rPr>
              <w:t xml:space="preserve"> </w:t>
            </w:r>
          </w:p>
          <w:p w14:paraId="064DD023" w14:textId="31CFC90D" w:rsidR="0069220A" w:rsidRPr="003414FB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 xml:space="preserve">Technical data collection and input into </w:t>
            </w:r>
            <w:r w:rsidR="0087382B"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database</w:t>
            </w:r>
          </w:p>
          <w:p w14:paraId="72368F27" w14:textId="598F27F1" w:rsidR="0069220A" w:rsidRPr="003414FB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69220A">
              <w:rPr>
                <w:rFonts w:ascii="Times New Roman" w:hAnsi="Times New Roman" w:cs="Times New Roman"/>
                <w:sz w:val="22"/>
                <w:szCs w:val="22"/>
              </w:rPr>
              <w:t xml:space="preserve">design application </w:t>
            </w:r>
            <w:proofErr w:type="gramStart"/>
            <w:r w:rsidRPr="0069220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87382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9220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="0087382B">
              <w:rPr>
                <w:rFonts w:ascii="Times New Roman" w:hAnsi="Times New Roman" w:cs="Times New Roman"/>
                <w:sz w:val="22"/>
                <w:szCs w:val="22"/>
              </w:rPr>
              <w:t>NTE MCV</w:t>
            </w:r>
          </w:p>
          <w:p w14:paraId="321EAD1A" w14:textId="77777777" w:rsidR="0069220A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69220A">
              <w:rPr>
                <w:rFonts w:ascii="Times New Roman" w:hAnsi="Times New Roman" w:cs="Times New Roman"/>
                <w:sz w:val="22"/>
                <w:szCs w:val="22"/>
              </w:rPr>
              <w:t>design website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bookmarkStart w:id="1" w:name="_GoBack"/>
            <w:bookmarkEnd w:id="1"/>
          </w:p>
          <w:p w14:paraId="5DE38181" w14:textId="77777777" w:rsidR="00741125" w:rsidRPr="00CC4BD6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spacing w:before="0" w:after="0" w:line="312" w:lineRule="auto"/>
              <w:ind w:right="30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 with JavaScript and CSS</w:t>
            </w:r>
          </w:p>
        </w:tc>
      </w:tr>
    </w:tbl>
    <w:p w14:paraId="2CCE446E" w14:textId="77777777" w:rsidR="0069220A" w:rsidRDefault="0069220A" w:rsidP="00CD113E">
      <w:pPr>
        <w:pStyle w:val="NoSpacing"/>
      </w:pPr>
    </w:p>
    <w:tbl>
      <w:tblPr>
        <w:tblpPr w:leftFromText="180" w:rightFromText="180" w:vertAnchor="page" w:horzAnchor="margin" w:tblpY="271"/>
        <w:tblW w:w="513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9220A" w:rsidRPr="00CC4BD6" w14:paraId="000C20FF" w14:textId="77777777" w:rsidTr="004B65D5">
        <w:tc>
          <w:tcPr>
            <w:tcW w:w="10060" w:type="dxa"/>
            <w:tcMar>
              <w:top w:w="504" w:type="dxa"/>
              <w:left w:w="0" w:type="dxa"/>
            </w:tcMar>
          </w:tcPr>
          <w:p w14:paraId="0023FF77" w14:textId="77777777" w:rsidR="0069220A" w:rsidRPr="00CC4BD6" w:rsidRDefault="0069220A" w:rsidP="004B65D5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</w:tc>
      </w:tr>
    </w:tbl>
    <w:p w14:paraId="6C5A82EB" w14:textId="77777777" w:rsidR="0069220A" w:rsidRDefault="0069220A" w:rsidP="0069220A">
      <w:pPr>
        <w:pStyle w:val="NoSpacing"/>
      </w:pPr>
      <w:r>
        <w:tab/>
      </w:r>
      <w:r>
        <w:tab/>
      </w:r>
      <w:r>
        <w:tab/>
      </w:r>
    </w:p>
    <w:sectPr w:rsidR="0069220A" w:rsidSect="00EF7CC9">
      <w:footerReference w:type="default" r:id="rId12"/>
      <w:headerReference w:type="firs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FB55" w14:textId="77777777" w:rsidR="00D45FC4" w:rsidRDefault="00D45FC4" w:rsidP="00713050">
      <w:pPr>
        <w:spacing w:line="240" w:lineRule="auto"/>
      </w:pPr>
      <w:r>
        <w:separator/>
      </w:r>
    </w:p>
  </w:endnote>
  <w:endnote w:type="continuationSeparator" w:id="0">
    <w:p w14:paraId="20F9859C" w14:textId="77777777" w:rsidR="00D45FC4" w:rsidRDefault="00D45FC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141F1" w14:textId="77777777" w:rsidR="00CD113E" w:rsidRDefault="00CD113E">
    <w:pPr>
      <w:pStyle w:val="Header"/>
      <w:pBdr>
        <w:top w:val="single" w:sz="6" w:space="10" w:color="EA4E4E" w:themeColor="accent1"/>
      </w:pBdr>
      <w:spacing w:before="240"/>
      <w:jc w:val="center"/>
      <w:rPr>
        <w:color w:val="EA4E4E" w:themeColor="accent1"/>
      </w:rPr>
    </w:pPr>
    <w:r>
      <w:rPr>
        <w:noProof/>
        <w:color w:val="EA4E4E" w:themeColor="accent1"/>
      </w:rPr>
      <w:drawing>
        <wp:inline distT="0" distB="0" distL="0" distR="0" wp14:anchorId="58C1047A" wp14:editId="7FD5A8AA">
          <wp:extent cx="438912" cy="276973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DB7118" w14:textId="77777777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28E98" w14:textId="77777777" w:rsidR="00CC4BD6" w:rsidRDefault="00CC4BD6">
    <w:pPr>
      <w:pStyle w:val="Header"/>
      <w:pBdr>
        <w:top w:val="single" w:sz="6" w:space="10" w:color="EA4E4E" w:themeColor="accent1"/>
      </w:pBdr>
      <w:spacing w:before="240"/>
      <w:jc w:val="center"/>
      <w:rPr>
        <w:color w:val="EA4E4E" w:themeColor="accent1"/>
      </w:rPr>
    </w:pPr>
    <w:r>
      <w:rPr>
        <w:noProof/>
        <w:color w:val="EA4E4E" w:themeColor="accent1"/>
      </w:rPr>
      <w:drawing>
        <wp:inline distT="0" distB="0" distL="0" distR="0" wp14:anchorId="1118745C" wp14:editId="72349B3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A53C14" w14:textId="77777777" w:rsidR="00217980" w:rsidRPr="00CC4BD6" w:rsidRDefault="00217980" w:rsidP="00CC4BD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A4BDA" w14:textId="77777777" w:rsidR="00D45FC4" w:rsidRDefault="00D45FC4" w:rsidP="00713050">
      <w:pPr>
        <w:spacing w:line="240" w:lineRule="auto"/>
      </w:pPr>
      <w:r>
        <w:separator/>
      </w:r>
    </w:p>
  </w:footnote>
  <w:footnote w:type="continuationSeparator" w:id="0">
    <w:p w14:paraId="1EDDAFB3" w14:textId="77777777" w:rsidR="00D45FC4" w:rsidRDefault="00D45FC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91C81" w14:textId="77777777" w:rsidR="00CC4BD6" w:rsidRPr="00CC4BD6" w:rsidRDefault="00CC4BD6" w:rsidP="00CC4BD6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B474A0" wp14:editId="1FEA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F30E" w14:textId="37630D4A" w:rsidR="00CC4BD6" w:rsidRDefault="00CC4BD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7382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B474A0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32F30E" w14:textId="37630D4A" w:rsidR="00CC4BD6" w:rsidRDefault="00CC4BD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7382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1" w15:restartNumberingAfterBreak="0">
    <w:nsid w:val="1807796D"/>
    <w:multiLevelType w:val="multilevel"/>
    <w:tmpl w:val="343AD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F76C58"/>
    <w:multiLevelType w:val="multilevel"/>
    <w:tmpl w:val="64F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D6"/>
    <w:rsid w:val="00091382"/>
    <w:rsid w:val="000A07DA"/>
    <w:rsid w:val="000A2BFA"/>
    <w:rsid w:val="000B0619"/>
    <w:rsid w:val="000B61CA"/>
    <w:rsid w:val="000F7610"/>
    <w:rsid w:val="00114ED7"/>
    <w:rsid w:val="00131454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0614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D42B0"/>
    <w:rsid w:val="00523479"/>
    <w:rsid w:val="00543DB7"/>
    <w:rsid w:val="005729B0"/>
    <w:rsid w:val="00641630"/>
    <w:rsid w:val="00684488"/>
    <w:rsid w:val="0069220A"/>
    <w:rsid w:val="006A3CE7"/>
    <w:rsid w:val="006A7746"/>
    <w:rsid w:val="006C4C50"/>
    <w:rsid w:val="006D76B1"/>
    <w:rsid w:val="00713050"/>
    <w:rsid w:val="00716826"/>
    <w:rsid w:val="00741125"/>
    <w:rsid w:val="00746F7F"/>
    <w:rsid w:val="007569C1"/>
    <w:rsid w:val="00763832"/>
    <w:rsid w:val="007D2696"/>
    <w:rsid w:val="007D2FD2"/>
    <w:rsid w:val="0080513C"/>
    <w:rsid w:val="00811117"/>
    <w:rsid w:val="00823C54"/>
    <w:rsid w:val="008350AB"/>
    <w:rsid w:val="00841146"/>
    <w:rsid w:val="0087382B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38B9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C4BD6"/>
    <w:rsid w:val="00CD113E"/>
    <w:rsid w:val="00CE18D5"/>
    <w:rsid w:val="00CF12A9"/>
    <w:rsid w:val="00D04109"/>
    <w:rsid w:val="00D36AA4"/>
    <w:rsid w:val="00D45FC4"/>
    <w:rsid w:val="00DD3CF6"/>
    <w:rsid w:val="00DD6416"/>
    <w:rsid w:val="00DD7B98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E9574"/>
  <w15:chartTrackingRefBased/>
  <w15:docId w15:val="{B9643B5D-2266-4C85-9BE0-CAD783C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BD6"/>
  </w:style>
  <w:style w:type="paragraph" w:styleId="Heading1">
    <w:name w:val="heading 1"/>
    <w:basedOn w:val="Normal"/>
    <w:next w:val="Normal"/>
    <w:link w:val="Heading1Char"/>
    <w:uiPriority w:val="9"/>
    <w:qFormat/>
    <w:rsid w:val="00CC4BD6"/>
    <w:pPr>
      <w:pBdr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pBdr>
      <w:shd w:val="clear" w:color="auto" w:fill="EA4E4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BD6"/>
    <w:pPr>
      <w:pBdr>
        <w:top w:val="single" w:sz="24" w:space="0" w:color="FADBDB" w:themeColor="accent1" w:themeTint="33"/>
        <w:left w:val="single" w:sz="24" w:space="0" w:color="FADBDB" w:themeColor="accent1" w:themeTint="33"/>
        <w:bottom w:val="single" w:sz="24" w:space="0" w:color="FADBDB" w:themeColor="accent1" w:themeTint="33"/>
        <w:right w:val="single" w:sz="24" w:space="0" w:color="FADBDB" w:themeColor="accent1" w:themeTint="33"/>
      </w:pBdr>
      <w:shd w:val="clear" w:color="auto" w:fill="FA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BD6"/>
    <w:pPr>
      <w:pBdr>
        <w:top w:val="single" w:sz="6" w:space="2" w:color="EA4E4E" w:themeColor="accent1"/>
      </w:pBdr>
      <w:spacing w:before="300" w:after="0"/>
      <w:outlineLvl w:val="2"/>
    </w:pPr>
    <w:rPr>
      <w:caps/>
      <w:color w:val="8A101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BD6"/>
    <w:pPr>
      <w:pBdr>
        <w:top w:val="dotted" w:sz="6" w:space="2" w:color="EA4E4E" w:themeColor="accent1"/>
      </w:pBdr>
      <w:spacing w:before="200" w:after="0"/>
      <w:outlineLvl w:val="3"/>
    </w:pPr>
    <w:rPr>
      <w:caps/>
      <w:color w:val="D0181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D6"/>
    <w:pPr>
      <w:pBdr>
        <w:bottom w:val="single" w:sz="6" w:space="1" w:color="EA4E4E" w:themeColor="accent1"/>
      </w:pBdr>
      <w:spacing w:before="200" w:after="0"/>
      <w:outlineLvl w:val="4"/>
    </w:pPr>
    <w:rPr>
      <w:caps/>
      <w:color w:val="D0181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D6"/>
    <w:pPr>
      <w:pBdr>
        <w:bottom w:val="dotted" w:sz="6" w:space="1" w:color="EA4E4E" w:themeColor="accent1"/>
      </w:pBdr>
      <w:spacing w:before="200" w:after="0"/>
      <w:outlineLvl w:val="5"/>
    </w:pPr>
    <w:rPr>
      <w:caps/>
      <w:color w:val="D0181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D6"/>
    <w:pPr>
      <w:spacing w:before="200" w:after="0"/>
      <w:outlineLvl w:val="6"/>
    </w:pPr>
    <w:rPr>
      <w:caps/>
      <w:color w:val="D0181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BD6"/>
    <w:rPr>
      <w:caps/>
      <w:spacing w:val="15"/>
      <w:shd w:val="clear" w:color="auto" w:fill="FADB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4BD6"/>
    <w:rPr>
      <w:caps/>
      <w:color w:val="8A1010" w:themeColor="accent1" w:themeShade="7F"/>
      <w:spacing w:val="15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4B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BD6"/>
    <w:rPr>
      <w:caps/>
      <w:color w:val="FFFFFF" w:themeColor="background1"/>
      <w:spacing w:val="15"/>
      <w:sz w:val="22"/>
      <w:szCs w:val="22"/>
      <w:shd w:val="clear" w:color="auto" w:fill="EA4E4E" w:themeFill="accent1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CC4BD6"/>
    <w:rPr>
      <w:caps/>
      <w:color w:val="D01818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D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BD6"/>
    <w:pPr>
      <w:spacing w:before="0" w:after="0"/>
    </w:pPr>
    <w:rPr>
      <w:rFonts w:asciiTheme="majorHAnsi" w:eastAsiaTheme="majorEastAsia" w:hAnsiTheme="majorHAnsi" w:cstheme="majorBidi"/>
      <w:caps/>
      <w:color w:val="EA4E4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BD6"/>
    <w:rPr>
      <w:rFonts w:asciiTheme="majorHAnsi" w:eastAsiaTheme="majorEastAsia" w:hAnsiTheme="majorHAnsi" w:cstheme="majorBidi"/>
      <w:caps/>
      <w:color w:val="EA4E4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4BD6"/>
    <w:rPr>
      <w:caps/>
      <w:color w:val="595959" w:themeColor="text1" w:themeTint="A6"/>
      <w:spacing w:val="1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uiPriority w:val="33"/>
    <w:qFormat/>
    <w:rsid w:val="00CC4BD6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BD6"/>
    <w:rPr>
      <w:b/>
      <w:bCs/>
      <w:color w:val="D01818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uiPriority w:val="20"/>
    <w:qFormat/>
    <w:rsid w:val="00CC4BD6"/>
    <w:rPr>
      <w:caps/>
      <w:color w:val="8A1010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D6"/>
    <w:rPr>
      <w:caps/>
      <w:color w:val="D0181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D6"/>
    <w:rPr>
      <w:caps/>
      <w:color w:val="D0181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D6"/>
    <w:rPr>
      <w:caps/>
      <w:color w:val="D01818" w:themeColor="accent1" w:themeShade="BF"/>
      <w:spacing w:val="1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CC4BD6"/>
    <w:rPr>
      <w:b/>
      <w:bCs/>
      <w:caps/>
      <w:color w:val="8A101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D6"/>
    <w:pPr>
      <w:spacing w:before="240" w:after="240" w:line="240" w:lineRule="auto"/>
      <w:ind w:left="1080" w:right="1080"/>
      <w:jc w:val="center"/>
    </w:pPr>
    <w:rPr>
      <w:color w:val="EA4E4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D6"/>
    <w:rPr>
      <w:color w:val="EA4E4E" w:themeColor="accent1"/>
      <w:sz w:val="24"/>
      <w:szCs w:val="24"/>
    </w:rPr>
  </w:style>
  <w:style w:type="character" w:styleId="IntenseReference">
    <w:name w:val="Intense Reference"/>
    <w:uiPriority w:val="32"/>
    <w:qFormat/>
    <w:rsid w:val="00CC4BD6"/>
    <w:rPr>
      <w:b/>
      <w:bCs/>
      <w:i/>
      <w:iCs/>
      <w:caps/>
      <w:color w:val="EA4E4E" w:themeColor="accent1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C4B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4BD6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uiPriority w:val="22"/>
    <w:qFormat/>
    <w:rsid w:val="00CC4BD6"/>
    <w:rPr>
      <w:b/>
      <w:bCs/>
    </w:rPr>
  </w:style>
  <w:style w:type="character" w:styleId="SubtleEmphasis">
    <w:name w:val="Subtle Emphasis"/>
    <w:uiPriority w:val="19"/>
    <w:qFormat/>
    <w:rsid w:val="00CC4BD6"/>
    <w:rPr>
      <w:i/>
      <w:iCs/>
      <w:color w:val="8A1010" w:themeColor="accent1" w:themeShade="7F"/>
    </w:rPr>
  </w:style>
  <w:style w:type="character" w:styleId="SubtleReference">
    <w:name w:val="Subtle Reference"/>
    <w:uiPriority w:val="31"/>
    <w:qFormat/>
    <w:rsid w:val="00CC4BD6"/>
    <w:rPr>
      <w:b/>
      <w:bCs/>
      <w:color w:val="EA4E4E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.azizameri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zi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530B193AC846C68A40B362D5980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6645-5971-4EE3-AF13-7837B22F240F}"/>
      </w:docPartPr>
      <w:docPartBody>
        <w:p w:rsidR="00EB402D" w:rsidRDefault="00E75435">
          <w:pPr>
            <w:pStyle w:val="33530B193AC846C68A40B362D59805FE"/>
          </w:pPr>
          <w:r>
            <w:t>Your name</w:t>
          </w:r>
        </w:p>
      </w:docPartBody>
    </w:docPart>
    <w:docPart>
      <w:docPartPr>
        <w:name w:val="CA07D743EE5E412086735AA7CB44B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9DC6E-F965-4B29-B07A-C4BAE76D4F50}"/>
      </w:docPartPr>
      <w:docPartBody>
        <w:p w:rsidR="00EB402D" w:rsidRDefault="00E14EEB" w:rsidP="00E14EEB">
          <w:pPr>
            <w:pStyle w:val="CA07D743EE5E412086735AA7CB44B074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EEB"/>
    <w:rsid w:val="00B733A2"/>
    <w:rsid w:val="00D157AA"/>
    <w:rsid w:val="00D30D00"/>
    <w:rsid w:val="00E14EEB"/>
    <w:rsid w:val="00E62F82"/>
    <w:rsid w:val="00E75435"/>
    <w:rsid w:val="00EB402D"/>
    <w:rsid w:val="00F9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27796BAC24D0397A537EE264D362E">
    <w:name w:val="52F27796BAC24D0397A537EE264D362E"/>
  </w:style>
  <w:style w:type="paragraph" w:customStyle="1" w:styleId="F8D888B5A4E045658ECEFE43BDF5DE75">
    <w:name w:val="F8D888B5A4E045658ECEFE43BDF5DE75"/>
  </w:style>
  <w:style w:type="paragraph" w:customStyle="1" w:styleId="26BA9ED0C51D49E09D3F2888081A347B">
    <w:name w:val="26BA9ED0C51D49E09D3F2888081A347B"/>
  </w:style>
  <w:style w:type="paragraph" w:customStyle="1" w:styleId="257C2EE734034976B2E39E1926C74CE6">
    <w:name w:val="257C2EE734034976B2E39E1926C74CE6"/>
  </w:style>
  <w:style w:type="paragraph" w:customStyle="1" w:styleId="32567C1E4CA64FF69F13B93461BCF999">
    <w:name w:val="32567C1E4CA64FF69F13B93461BCF999"/>
  </w:style>
  <w:style w:type="paragraph" w:customStyle="1" w:styleId="33530B193AC846C68A40B362D59805FE">
    <w:name w:val="33530B193AC846C68A40B362D59805FE"/>
  </w:style>
  <w:style w:type="paragraph" w:customStyle="1" w:styleId="516C932508B942448DC837B2C8C2D61F">
    <w:name w:val="516C932508B942448DC837B2C8C2D61F"/>
  </w:style>
  <w:style w:type="paragraph" w:customStyle="1" w:styleId="861770A6E25441E78817A4296C616A50">
    <w:name w:val="861770A6E25441E78817A4296C616A50"/>
  </w:style>
  <w:style w:type="paragraph" w:customStyle="1" w:styleId="F39D45F2A89D41E48BCC504541B027CC">
    <w:name w:val="F39D45F2A89D41E48BCC504541B027CC"/>
  </w:style>
  <w:style w:type="paragraph" w:customStyle="1" w:styleId="87FB756E4F40429998DB972B1D6026A8">
    <w:name w:val="87FB756E4F40429998DB972B1D6026A8"/>
  </w:style>
  <w:style w:type="paragraph" w:customStyle="1" w:styleId="292065853E5C49628E659ADC80C4D297">
    <w:name w:val="292065853E5C49628E659ADC80C4D297"/>
  </w:style>
  <w:style w:type="paragraph" w:customStyle="1" w:styleId="589C6A5CAB2643EC902C34244C65F551">
    <w:name w:val="589C6A5CAB2643EC902C34244C65F551"/>
  </w:style>
  <w:style w:type="paragraph" w:customStyle="1" w:styleId="E9F6A5F6AEDE4D82847AB8D9A3A552DA">
    <w:name w:val="E9F6A5F6AEDE4D82847AB8D9A3A552DA"/>
  </w:style>
  <w:style w:type="paragraph" w:customStyle="1" w:styleId="FFD86251724A4A62AF615247E0A21726">
    <w:name w:val="FFD86251724A4A62AF615247E0A21726"/>
  </w:style>
  <w:style w:type="paragraph" w:customStyle="1" w:styleId="8B0B67F3390943EA8DF4DF5DE2578D2C">
    <w:name w:val="8B0B67F3390943EA8DF4DF5DE2578D2C"/>
  </w:style>
  <w:style w:type="paragraph" w:customStyle="1" w:styleId="765FFB067544408BAD6D332254041F58">
    <w:name w:val="765FFB067544408BAD6D332254041F58"/>
  </w:style>
  <w:style w:type="paragraph" w:customStyle="1" w:styleId="6CA3B0DD068A41BCABAD2876C8AF2AA9">
    <w:name w:val="6CA3B0DD068A41BCABAD2876C8AF2AA9"/>
  </w:style>
  <w:style w:type="paragraph" w:customStyle="1" w:styleId="AFDA9582726347CDA477385FB411B334">
    <w:name w:val="AFDA9582726347CDA477385FB411B334"/>
  </w:style>
  <w:style w:type="paragraph" w:customStyle="1" w:styleId="B691F942537B42BD89773D7E51E78992">
    <w:name w:val="B691F942537B42BD89773D7E51E78992"/>
  </w:style>
  <w:style w:type="paragraph" w:customStyle="1" w:styleId="B16916AE022548D28433A5C49289DABD">
    <w:name w:val="B16916AE022548D28433A5C49289DABD"/>
  </w:style>
  <w:style w:type="paragraph" w:customStyle="1" w:styleId="F3EF021318354F60B401321D8BB1026C">
    <w:name w:val="F3EF021318354F60B401321D8BB1026C"/>
  </w:style>
  <w:style w:type="paragraph" w:customStyle="1" w:styleId="012475E9AC2A41578BF5494807D0405D">
    <w:name w:val="012475E9AC2A41578BF5494807D0405D"/>
  </w:style>
  <w:style w:type="paragraph" w:customStyle="1" w:styleId="272FAC335B854B0FBF7391EFD7EE5F05">
    <w:name w:val="272FAC335B854B0FBF7391EFD7EE5F05"/>
  </w:style>
  <w:style w:type="paragraph" w:customStyle="1" w:styleId="A5EF0B2EF2B44545A4B4D135161B33BD">
    <w:name w:val="A5EF0B2EF2B44545A4B4D135161B33BD"/>
  </w:style>
  <w:style w:type="paragraph" w:customStyle="1" w:styleId="D7F8D1BC87574CD4AE2C30DF0B06947B">
    <w:name w:val="D7F8D1BC87574CD4AE2C30DF0B06947B"/>
  </w:style>
  <w:style w:type="paragraph" w:customStyle="1" w:styleId="C1896ED7BE884232BCA960E414DB14A4">
    <w:name w:val="C1896ED7BE884232BCA960E414DB14A4"/>
  </w:style>
  <w:style w:type="paragraph" w:customStyle="1" w:styleId="53651B9A72C24BF8A06AD68111CDC284">
    <w:name w:val="53651B9A72C24BF8A06AD68111CDC284"/>
  </w:style>
  <w:style w:type="paragraph" w:customStyle="1" w:styleId="B2F72E3F4E3F493988D010528E7528D9">
    <w:name w:val="B2F72E3F4E3F493988D010528E7528D9"/>
  </w:style>
  <w:style w:type="paragraph" w:customStyle="1" w:styleId="5033A07695794FB6965A9C32EE7EB8F6">
    <w:name w:val="5033A07695794FB6965A9C32EE7EB8F6"/>
  </w:style>
  <w:style w:type="paragraph" w:customStyle="1" w:styleId="F066B1D548F34E0BABEC30913EA3CA07">
    <w:name w:val="F066B1D548F34E0BABEC30913EA3CA07"/>
  </w:style>
  <w:style w:type="paragraph" w:customStyle="1" w:styleId="98BB7A0CAE764D3DAF588A81495E3C1C">
    <w:name w:val="98BB7A0CAE764D3DAF588A81495E3C1C"/>
    <w:rsid w:val="00E14EEB"/>
  </w:style>
  <w:style w:type="paragraph" w:customStyle="1" w:styleId="82336C78698E4715832E8BC1419C14B0">
    <w:name w:val="82336C78698E4715832E8BC1419C14B0"/>
    <w:rsid w:val="00E14EEB"/>
  </w:style>
  <w:style w:type="paragraph" w:customStyle="1" w:styleId="99E4637F5C02470FA0B0162F41ED4511">
    <w:name w:val="99E4637F5C02470FA0B0162F41ED4511"/>
    <w:rsid w:val="00E14EEB"/>
  </w:style>
  <w:style w:type="paragraph" w:customStyle="1" w:styleId="D83877D82EFB45EEA9FF37FD2D1EF62F">
    <w:name w:val="D83877D82EFB45EEA9FF37FD2D1EF62F"/>
    <w:rsid w:val="00E14EEB"/>
  </w:style>
  <w:style w:type="paragraph" w:customStyle="1" w:styleId="EE83781A23FD4559A584BF8A5C25E6F5">
    <w:name w:val="EE83781A23FD4559A584BF8A5C25E6F5"/>
    <w:rsid w:val="00E14EEB"/>
  </w:style>
  <w:style w:type="paragraph" w:customStyle="1" w:styleId="A63F55ED2B9049819F1C29787C537BC3">
    <w:name w:val="A63F55ED2B9049819F1C29787C537BC3"/>
    <w:rsid w:val="00E14EEB"/>
  </w:style>
  <w:style w:type="paragraph" w:customStyle="1" w:styleId="C28EC48D0F8343D796B2DE1164C95552">
    <w:name w:val="C28EC48D0F8343D796B2DE1164C95552"/>
    <w:rsid w:val="00E14EEB"/>
  </w:style>
  <w:style w:type="paragraph" w:customStyle="1" w:styleId="131DFD613C4B43888542818A1263E6B1">
    <w:name w:val="131DFD613C4B43888542818A1263E6B1"/>
    <w:rsid w:val="00E14EEB"/>
  </w:style>
  <w:style w:type="paragraph" w:customStyle="1" w:styleId="B600AD690DBE451BA2498EAC4FC3B882">
    <w:name w:val="B600AD690DBE451BA2498EAC4FC3B882"/>
    <w:rsid w:val="00E14EEB"/>
  </w:style>
  <w:style w:type="paragraph" w:customStyle="1" w:styleId="9CAFE4BB4F52480C8C6808101258B1D4">
    <w:name w:val="9CAFE4BB4F52480C8C6808101258B1D4"/>
    <w:rsid w:val="00E14EEB"/>
  </w:style>
  <w:style w:type="paragraph" w:customStyle="1" w:styleId="65CCA065DE904FB7908DC46BCD8203EF">
    <w:name w:val="65CCA065DE904FB7908DC46BCD8203EF"/>
    <w:rsid w:val="00E14EEB"/>
  </w:style>
  <w:style w:type="paragraph" w:customStyle="1" w:styleId="C39C6081805447F29AEC0CB5524DB9CC">
    <w:name w:val="C39C6081805447F29AEC0CB5524DB9CC"/>
    <w:rsid w:val="00E14EEB"/>
  </w:style>
  <w:style w:type="paragraph" w:customStyle="1" w:styleId="DA93F2443016454CB722C436AC9BAE2E">
    <w:name w:val="DA93F2443016454CB722C436AC9BAE2E"/>
    <w:rsid w:val="00E14EEB"/>
  </w:style>
  <w:style w:type="paragraph" w:customStyle="1" w:styleId="A732031B7B874912ADA27E25262D1326">
    <w:name w:val="A732031B7B874912ADA27E25262D1326"/>
    <w:rsid w:val="00E14EEB"/>
  </w:style>
  <w:style w:type="paragraph" w:customStyle="1" w:styleId="CA07D743EE5E412086735AA7CB44B074">
    <w:name w:val="CA07D743EE5E412086735AA7CB44B074"/>
    <w:rsid w:val="00E14EEB"/>
  </w:style>
  <w:style w:type="paragraph" w:customStyle="1" w:styleId="3E60DA2A4F6B4B399428FB70B672813E">
    <w:name w:val="3E60DA2A4F6B4B399428FB70B672813E"/>
    <w:rsid w:val="00F951B5"/>
  </w:style>
  <w:style w:type="paragraph" w:customStyle="1" w:styleId="9C638268F0624211A966B754EF3ECF17">
    <w:name w:val="9C638268F0624211A966B754EF3ECF17"/>
    <w:rsid w:val="00F951B5"/>
  </w:style>
  <w:style w:type="paragraph" w:customStyle="1" w:styleId="7EA91CD36B664FFEBB299564EC912031">
    <w:name w:val="7EA91CD36B664FFEBB299564EC912031"/>
    <w:rsid w:val="00F951B5"/>
  </w:style>
  <w:style w:type="paragraph" w:customStyle="1" w:styleId="C82BEBFABD05479FB32A8F9D4BCFEBA7">
    <w:name w:val="C82BEBFABD05479FB32A8F9D4BCFEBA7"/>
    <w:rsid w:val="00F951B5"/>
  </w:style>
  <w:style w:type="paragraph" w:customStyle="1" w:styleId="F9CEE9594A1641679B8C00F34A7FD54B">
    <w:name w:val="F9CEE9594A1641679B8C00F34A7FD54B"/>
    <w:rsid w:val="00F951B5"/>
  </w:style>
  <w:style w:type="paragraph" w:customStyle="1" w:styleId="ED2296AD564149DBB02C1B78FAE11E6E">
    <w:name w:val="ED2296AD564149DBB02C1B78FAE11E6E"/>
    <w:rsid w:val="00F951B5"/>
  </w:style>
  <w:style w:type="paragraph" w:customStyle="1" w:styleId="C53A96A23FCB4F54B3B81D64CABB93AC">
    <w:name w:val="C53A96A23FCB4F54B3B81D64CABB93AC"/>
    <w:rsid w:val="00F951B5"/>
  </w:style>
  <w:style w:type="paragraph" w:customStyle="1" w:styleId="6288B833030D413AB6C8615072B12195">
    <w:name w:val="6288B833030D413AB6C8615072B12195"/>
    <w:rsid w:val="00F95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w:rsidRDefault="0069220A"&gt;&lt;w:r&gt;&lt;w:t&gt;AbDULAZIZ AMERI&lt;/w:t&gt;&lt;/w:r&gt;&lt;/w:p&gt;&lt;w:sectPr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w:cstheme="minorBidi"/&gt;&lt;w:lang w:val="en-US" w:eastAsia="en-US" w:bidi="ar-SA"/&gt;&lt;/w:rPr&gt;&lt;/w:rPrDefault&gt;&lt;w:pPrDefault&gt;&lt;w:pPr&gt;&lt;w:spacing w:before="100" w:after="200" w:line="276" w:lineRule="auto"/&gt;&lt;/w:pPr&gt;&lt;/w:pPrDefault&gt;&lt;/w:docDefaults&gt;&lt;w:style w:type="paragraph" w:default="1" w:styleId="Normal"&gt;&lt;w:name w:val="Normal"/&gt;&lt;w:qFormat/&gt;&lt;w:rsid w:val="00CC4BD6"/&gt;&lt;/w:style&gt;&lt;w:style w:type="paragraph" w:styleId="Heading1"&gt;&lt;w:name w:val="heading 1"/&gt;&lt;w:basedOn w:val="Normal"/&gt;&lt;w:next w:val="Normal"/&gt;&lt;w:link w:val="Heading1Char"/&gt;&lt;w:uiPriority w:val="9"/&gt;&lt;w:qFormat/&gt;&lt;w:rsid w:val="00CC4BD6"/&gt;&lt;w:pPr&gt;&lt;w:pBdr&gt;&lt;w:top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w:themeColor="accent1"/&gt;&lt;/w:pBdr&gt;&lt;w:shd w:val="clear" w:color="auto" w:fill="EA4E4E" w:themeFill="accent1"/&gt;&lt;w:spacing w:after="0"/&gt;&lt;w:outlineLvl w:val="0"/&gt;&lt;/w:pPr&gt;&lt;w:rPr&gt;&lt;w:caps/&gt;&lt;w:color w:val="FFFFFF" w:themeColor="background1"/&gt;&lt;w:spacing w:val="15"/&gt;&lt;w:sz w:val="22"/&gt;&lt;w:szCs w:val="22"/&gt;&lt;/w:rPr&gt;&lt;/w:style&gt;&lt;w:style w:type="paragraph" w:styleId="Heading2"&gt;&lt;w:name w:val="heading 2"/&gt;&lt;w:basedOn w:val="Normal"/&gt;&lt;w:next w:val="Normal"/&gt;&lt;w:link w:val="Heading2Char"/&gt;&lt;w:uiPriority w:val="9"/&gt;&lt;w:unhideWhenUsed/&gt;&lt;w:qFormat/&gt;&lt;w:rsid w:val="00CC4BD6"/&gt;&lt;w:pPr&gt;&lt;w:pBdr&gt;&lt;w:top w:val="single" w:sz="24" w:space="0" w:color="FADBDB" w:themeColor="accent1" w:themeTint="33"/&gt;&lt;w:left w:val="single" w:sz="24" w:space="0" w:color="FADBDB" w:themeColor="accent1" w:themeTint="33"/&gt;&lt;w:bottom w:val="single" w:sz="24" w:space="0" w:color="FADBDB" w:themeColor="accent1" w:themeTint="33"/&gt;&lt;w:right w:val="single" w:sz="24" w:space="0" w:color="FADBDB" w:themeColor="accent1" w:themeTint="33"/&gt;&lt;/w:pBdr&gt;&lt;w:shd w:val="clear" w:color="auto" w:fill="FADBDB" w:themeFill="accent1" w:themeFillTint="33"/&gt;&lt;w:spacing w:after="0"/&gt;&lt;w:outlineLvl w:val="1"/&gt;&lt;/w:pPr&gt;&lt;w:rPr&gt;&lt;w:caps/&gt;&lt;w:spacing w:val="15"/&gt;&lt;/w:rPr&gt;&lt;/w:style&gt;&lt;w:style w:type="paragraph" w:styleId="Heading3"&gt;&lt;w:name w:val="heading 3"/&gt;&lt;w:basedOn w:val="Normal"/&gt;&lt;w:next w:val="Normal"/&gt;&lt;w:link w:val="Heading3Char"/&gt;&lt;w:uiPriority w:val="9"/&gt;&lt;w:unhideWhenUsed/&gt;&lt;w:qFormat/&gt;&lt;w:rsid w:val="00CC4BD6"/&gt;&lt;w:pPr&gt;&lt;w:pBdr&gt;&lt;w:top w:val="single" w:sz="6" w:space="2" w:color="EA4E4E" w:themeColor="accent1"/&gt;&lt;/w:pBdr&gt;&lt;w:spacing w:before="300" w:after="0"/&gt;&lt;w:outlineLvl w:val="2"/&gt;&lt;/w:pPr&gt;&lt;w:rPr&gt;&lt;w:caps/&gt;&lt;w:color w:val="8A1010" w:themeColor="accent1" w:themeShade="7F"/&gt;&lt;w:spacing w:val="15"/&gt;&lt;/w:rPr&gt;&lt;/w:style&gt;&lt;w:style w:type="paragraph" w:styleId="Heading4"&gt;&lt;w:name w:val="heading 4"/&gt;&lt;w:basedOn w:val="Normal"/&gt;&lt;w:next w:val="Normal"/&gt;&lt;w:link w:val="Heading4Char"/&gt;&lt;w:uiPriority w:val="9"/&gt;&lt;w:unhideWhenUsed/&gt;&lt;w:qFormat/&gt;&lt;w:rsid w:val="00CC4BD6"/&gt;&lt;w:pPr&gt;&lt;w:pBdr&gt;&lt;w:top w:val="dotted" w:sz="6" w:space="2" w:color="EA4E4E" w:themeColor="accent1"/&gt;&lt;/w:pBdr&gt;&lt;w:spacing w:before="200" w:after="0"/&gt;&lt;w:outlineLvl w:val="3"/&gt;&lt;/w:pPr&gt;&lt;w:rPr&gt;&lt;w:caps/&gt;&lt;w:color w:val="D01818" w:themeColor="accent1" w:themeShade="BF"/&gt;&lt;w:spacing w:val="10"/&gt;&lt;/w:rPr&gt;&lt;/w:style&gt;&lt;w:style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w:val="00CC4BD6"/&gt;&lt;w:pPr&gt;&lt;w:pBdr&gt;&lt;w:bottom w:val="single" w:sz="6" w:space="1" w:color="EA4E4E" w:themeColor="accent1"/&gt;&lt;/w:pBdr&gt;&lt;w:spacing w:before="200" w:after="0"/&gt;&lt;w:outlineLvl w:val="4"/&gt;&lt;/w:pPr&gt;&lt;w:rPr&gt;&lt;w:caps/&gt;&lt;w:color w:val="D01818" w:themeColor="accent1" w:themeShade="BF"/&gt;&lt;w:spacing w:val="10"/&gt;&lt;/w:rPr&gt;&lt;/w:style&gt;&lt;w:style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w:val="00CC4BD6"/&gt;&lt;w:pPr&gt;&lt;w:pBdr&gt;&lt;w:bottom w:val="dotted" w:sz="6" w:space="1" w:color="EA4E4E" w:themeColor="accent1"/&gt;&lt;/w:pBdr&gt;&lt;w:spacing w:before="200" w:after="0"/&gt;&lt;w:outlineLvl w:val="5"/&gt;&lt;/w:pPr&gt;&lt;w:rPr&gt;&lt;w:caps/&gt;&lt;w:color w:val="D01818" w:themeColor="accent1" w:themeShade="BF"/&gt;&lt;w:spacing w:val="10"/&gt;&lt;/w:rPr&gt;&lt;/w:style&gt;&lt;w:style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w:val="00CC4BD6"/&gt;&lt;w:pPr&gt;&lt;w:spacing w:before="200" w:after="0"/&gt;&lt;w:outlineLvl w:val="6"/&gt;&lt;/w:pPr&gt;&lt;w:rPr&gt;&lt;w:caps/&gt;&lt;w:color w:val="D01818" w:themeColor="accent1" w:themeShade="BF"/&gt;&lt;w:spacing w:val="10"/&gt;&lt;/w:rPr&gt;&lt;/w:style&gt;&lt;w:style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w:val="00CC4BD6"/&gt;&lt;w:pPr&gt;&lt;w:spacing w:before="200" w:after="0"/&gt;&lt;w:outlineLvl w:val="7"/&gt;&lt;/w:pPr&gt;&lt;w:rPr&gt;&lt;w:caps/&gt;&lt;w:spacing w:val="10"/&gt;&lt;w:sz w:val="18"/&gt;&lt;w:szCs w:val="18"/&gt;&lt;/w:rPr&gt;&lt;/w:style&gt;&lt;w:style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w:val="00CC4BD6"/&gt;&lt;w:pPr&gt;&lt;w:spacing w:before="200" w:after="0"/&gt;&lt;w:outlineLvl w:val="8"/&gt;&lt;/w:pPr&gt;&lt;w:rPr&gt;&lt;w:i/&gt;&lt;w:iCs/&gt;&lt;w:caps/&gt;&lt;w:spacing w:val="10"/&gt;&lt;w:sz w:val="18"/&gt;&lt;w:szCs w:val="18"/&gt;&lt;/w:rPr&gt;&lt;/w:style&gt;&lt;w:style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w:val="00CC4BD6"/&gt;&lt;w:rPr&gt;&lt;w:caps/&gt;&lt;w:spacing w:val="15"/&gt;&lt;w:shd w:val="clear" w:color="auto" w:fill="FADBDB" w:themeFill="accent1" w:themeFillTint="33"/&gt;&lt;/w:rPr&gt;&lt;/w:style&gt;&lt;w:style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w:val="00CC4BD6"/&gt;&lt;w:rPr&gt;&lt;w:caps/&gt;&lt;w:color w:val="8A1010" w:themeColor="accent1" w:themeShade="7F"/&gt;&lt;w:spacing w:val="15"/&gt;&lt;/w:rPr&gt;&lt;/w:style&gt;&lt;w:style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w:val="1"/&gt;&lt;w:qFormat/&gt;&lt;w:rsid w:val="00CC4BD6"/&gt;&lt;w:pPr&gt;&lt;w:spacing w:after="0"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w:val="00CC4BD6"/&gt;&lt;w:rPr&gt;&lt;w:caps/&gt;&lt;w:color w:val="FFFFFF" w:themeColor="background1"/&gt;&lt;w:spacing w:val="15"/&gt;&lt;w:sz w:val="22"/&gt;&lt;w:szCs w:val="22"/&gt;&lt;w:shd w:val="clear" w:color="auto" w:fill="EA4E4E" w:themeFill="accent1"/&gt;&lt;/w:rPr&gt;&lt;/w:style&gt;&lt;w:style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w:val="00CC4BD6"/&gt;&lt;w:rPr&gt;&lt;w:caps/&gt;&lt;w:color w:val="D01818" w:themeColor="accent1" w:themeShade="BF"/&gt;&lt;w:spacing w:val="10"/&gt;&lt;/w:rPr&gt;&lt;/w:style&gt;&lt;w:style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w:val="00CC4BD6"/&gt;&lt;w:rPr&gt;&lt;w:caps/&gt;&lt;w:spacing w:val="10"/&gt;&lt;w:sz w:val="18"/&gt;&lt;w:szCs w:val="18"/&gt;&lt;/w:rPr&gt;&lt;/w:style&gt;&lt;w:style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w:val="00CC4BD6"/&gt;&lt;w:rPr&gt;&lt;w:i/&gt;&lt;w:iCs/&gt;&lt;w:caps/&gt;&lt;w:spacing w:val="10"/&gt;&lt;w:sz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w:val="10"/&gt;&lt;w:qFormat/&gt;&lt;w:rsid w:val="00CC4BD6"/&gt;&lt;w:pPr&gt;&lt;w:spacing w:before="0" w:after="0"/&gt;&lt;/w:pPr&gt;&lt;w:rPr&gt;&lt;w:rFonts w:asciiTheme="majorHAnsi" w:eastAsiaTheme="majorEastAsia" w:hAnsiTheme="majorHAnsi" w:cstheme="majorBidi"/&gt;&lt;w:caps/&gt;&lt;w:color w:val="EA4E4E" w:themeColor="accent1"/&gt;&lt;w:spacing w:val="10"/&gt;&lt;w:sz w:val="52"/&gt;&lt;w:szCs w:val="52"/&gt;&lt;/w:rPr&gt;&lt;/w:style&gt;&lt;w:style w:type="character" w:customStyle="1" w:styleId="TitleChar"&gt;&lt;w:name w:val="Title Char"/&gt;&lt;w:basedOn w:val="DefaultParagraphFont"/&gt;&lt;w:link w:val="Title"/&gt;&lt;w:uiPriority w:val="10"/&gt;&lt;w:rsid w:val="00CC4BD6"/&gt;&lt;w:rPr&gt;&lt;w:rFonts w:asciiTheme="majorHAnsi" w:eastAsiaTheme="majorEastAsia" w:hAnsiTheme="majorHAnsi" w:cstheme="majorBidi"/&gt;&lt;w:caps/&gt;&lt;w:color w:val="EA4E4E" w:themeColor="accent1"/&gt;&lt;w:spacing w:val="10"/&gt;&lt;w:sz w:val="52"/&gt;&lt;w:szCs w:val="52"/&gt;&lt;/w:rPr&gt;&lt;/w:style&gt;&lt;w:style w:type="paragraph" w:styleId="Subtitle"&gt;&lt;w:name w:val="Subtitle"/&gt;&lt;w:basedOn w:val="Normal"/&gt;&lt;w:next w:val="Normal"/&gt;&lt;w:link w:val="SubtitleChar"/&gt;&lt;w:uiPriority w:val="11"/&gt;&lt;w:qFormat/&gt;&lt;w:rsid w:val="00CC4BD6"/&gt;&lt;w:pPr&gt;&lt;w:spacing w:before="0" w:after="500" w:line="240" w:lineRule="auto"/&gt;&lt;/w:pPr&gt;&lt;w:rPr&gt;&lt;w:caps/&gt;&lt;w:color w:val="595959" w:themeColor="text1" w:themeTint="A6"/&gt;&lt;w:spacing w:val="10"/&gt;&lt;w:sz w:val="21"/&gt;&lt;w:szCs w:val="21"/&gt;&lt;/w:rPr&gt;&lt;/w:style&gt;&lt;w:style w:type="character" w:customStyle="1" w:styleId="SubtitleChar"&gt;&lt;w:name w:val="Subtitle Char"/&gt;&lt;w:basedOn w:val="DefaultParagraphFont"/&gt;&lt;w:link w:val="Subtitle"/&gt;&lt;w:uiPriority w:val="11"/&gt;&lt;w:rsid w:val="00CC4BD6"/&gt;&lt;w:rPr&gt;&lt;w:caps/&gt;&lt;w:color w:val="595959" w:themeColor="text1" w:themeTint="A6"/&gt;&lt;w:spacing w:val="10"/&gt;&lt;w:sz w:val="21"/&gt;&lt;w:szCs w:val="21"/&gt;&lt;/w:rPr&gt;&lt;/w:style&gt;&lt;w:style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Title"/&gt;&lt;w:uiPriority w:val="33"/&gt;&lt;w:qFormat/&gt;&lt;w:rsid w:val="00CC4BD6"/&gt;&lt;w:rPr&gt;&lt;w:b/&gt;&lt;w:bCs/&gt;&lt;w:i/&gt;&lt;w:iCs/&gt;&lt;w:spacing w:val="0"/&gt;&lt;/w:rPr&gt;&lt;/w:style&gt;&lt;w:style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w:val="00CC4BD6"/&gt;&lt;w:rPr&gt;&lt;w:b/&gt;&lt;w:bCs/&gt;&lt;w:color w:val="D01818" w:themeColor="accent1" w:themeShade="BF"/&gt;&lt;w:sz w:val="16"/&gt;&lt;w:szCs w:val="16"/&gt;&lt;/w:rPr&gt;&lt;/w:style&gt;&lt;w:style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w:val="Emphasis"/&gt;&lt;w:uiPriority w:val="20"/&gt;&lt;w:qFormat/&gt;&lt;w:rsid w:val="00CC4BD6"/&gt;&lt;w:rPr&gt;&lt;w:caps/&gt;&lt;w:color w:val="8A1010" w:themeColor="accent1" w:themeShade="7F"/&gt;&lt;w:spacing w:val="5"/&gt;&lt;/w:rPr&gt;&lt;/w:style&gt;&lt;w:style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Emphasis"/&gt;&lt;w:uiPriority w:val="21"/&gt;&lt;w:qFormat/&gt;&lt;w:rsid w:val="00CC4BD6"/&gt;&lt;w:rPr&gt;&lt;w:b/&gt;&lt;w:bCs/&gt;&lt;w:caps/&gt;&lt;w:color w:val="8A1010" w:themeColor="accent1" w:themeShade="7F"/&gt;&lt;w:spacing w:val="10"/&gt;&lt;/w:rPr&gt;&lt;/w:style&gt;&lt;w:style w:type="paragraph" w:styleId="IntenseQuote"&gt;&lt;w:name w:val="Intense Quote"/&gt;&lt;w:basedOn w:val="Normal"/&gt;&lt;w:next w:val="Normal"/&gt;&lt;w:link w:val="IntenseQuoteChar"/&gt;&lt;w:uiPriority w:val="30"/&gt;&lt;w:qFormat/&gt;&lt;w:rsid w:val="00CC4BD6"/&gt;&lt;w:pPr&gt;&lt;w:spacing w:before="240" w:after="240" w:line="240" w:lineRule="auto"/&gt;&lt;w:ind w:left="1080" w:right="1080"/&gt;&lt;w:jc w:val="center"/&gt;&lt;/w:pPr&gt;&lt;w:rPr&gt;&lt;w:color w:val="EA4E4E" w:themeColor="accent1"/&gt;&lt;w:sz w:val="24"/&gt;&lt;w:szCs w:val="24"/&gt;&lt;/w:rPr&gt;&lt;/w:style&gt;&lt;w:style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w:val="30"/&gt;&lt;w:rsid w:val="00CC4BD6"/&gt;&lt;w:rPr&gt;&lt;w:color w:val="EA4E4E" w:themeColor="accent1"/&gt;&lt;w:sz w:val="24"/&gt;&lt;w:szCs w:val="24"/&gt;&lt;/w:rPr&gt;&lt;/w:style&gt;&lt;w:style w:type="character" w:styleId="IntenseReference"&gt;&lt;w:name w:val="Intense Reference"/&gt;&lt;w:uiPriority w:val="32"/&gt;&lt;w:qFormat/&gt;&lt;w:rsid w:val="00CC4BD6"/&gt;&lt;w:rPr&gt;&lt;w:b/&gt;&lt;w:bCs/&gt;&lt;w:i/&gt;&lt;w:iCs/&gt;&lt;w:caps/&gt;&lt;w:color w:val="EA4E4E" w:themeColor="accent1"/&gt;&lt;/w:rPr&gt;&lt;/w:style&gt;&lt;w:style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w:val="29"/&gt;&lt;w:qFormat/&gt;&lt;w:rsid w:val="00CC4BD6"/&gt;&lt;w:rPr&gt;&lt;w:i/&gt;&lt;w:iCs/&gt;&lt;w:sz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w:val="29"/&gt;&lt;w:rsid w:val="00CC4BD6"/&gt;&lt;w:rPr&gt;&lt;w:i/&gt;&lt;w:iCs/&gt;&lt;w:sz w:val="24"/&gt;&lt;w:szCs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w:val="Strong"/&gt;&lt;w:uiPriority w:val="22"/&gt;&lt;w:qFormat/&gt;&lt;w:rsid w:val="00CC4BD6"/&gt;&lt;w:rPr&gt;&lt;w:b/&gt;&lt;w:bCs/&gt;&lt;/w:rPr&gt;&lt;/w:style&gt;&lt;w:style w:type="character" w:styleId="SubtleEmphasis"&gt;&lt;w:name w:val="Subtle Emphasis"/&gt;&lt;w:uiPriority w:val="19"/&gt;&lt;w:qFormat/&gt;&lt;w:rsid w:val="00CC4BD6"/&gt;&lt;w:rPr&gt;&lt;w:i/&gt;&lt;w:iCs/&gt;&lt;w:color w:val="8A1010" w:themeColor="accent1" w:themeShade="7F"/&gt;&lt;/w:rPr&gt;&lt;/w:style&gt;&lt;w:style w:type="character" w:styleId="SubtleReference"&gt;&lt;w:name w:val="Subtle Reference"/&gt;&lt;w:uiPriority w:val="31"/&gt;&lt;w:qFormat/&gt;&lt;w:rsid w:val="00CC4BD6"/&gt;&lt;w:rPr&gt;&lt;w:b/&gt;&lt;w:bCs/&gt;&lt;w:color w:val="EA4E4E" w:themeColor="accent1"/&gt;&lt;/w:rPr&gt;&lt;/w:style&gt;&lt;w:style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w:val="00CC4BD6"/&gt;&lt;w:pPr&gt;&lt;w:outlineLvl w:val="9"/&gt;&lt;/w:pPr&gt;&lt;/w:style&gt;&lt;/w:styles&gt;&lt;/pkg:xmlData&gt;&lt;/pkg:part&gt;&lt;pkg:part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w:val="00000001"/&gt;&lt;w:multiLevelType w:val="multilevel"/&gt;&lt;w:tmpl w:val="00000001"/&gt;&lt;w:lvl w:ilvl="0"&gt;&lt;w:start w:val="1"/&gt;&lt;w:numFmt w:val="bullet"/&gt;&lt;w:lvlText w:val="●"/&gt;&lt;w:lvlJc w:val="left"/&gt;&lt;w:pPr&gt;&lt;w:tabs&gt;&lt;w:tab w:val="num" w:pos="360"/&gt;&lt;/w:tabs&gt;&lt;w:ind w:left="720" w:hanging="360"/&gt;&lt;/w:pPr&gt;&lt;w:rPr&gt;&lt;w:u w:val="none"/&gt;&lt;/w:rPr&gt;&lt;/w:lvl&gt;&lt;w:lvl w:ilvl="1"&gt;&lt;w:start w:val="1"/&gt;&lt;w:numFmt w:val="bullet"/&gt;&lt;w:lvlText w:val="○"/&gt;&lt;w:lvlJc w:val="left"/&gt;&lt;w:pPr&gt;&lt;w:tabs&gt;&lt;w:tab w:val="num" w:pos="1080"/&gt;&lt;/w:tabs&gt;&lt;w:ind w:left="1440" w:hanging="360"/&gt;&lt;/w:pPr&gt;&lt;w:rPr&gt;&lt;w:u w:val="none"/&gt;&lt;/w:rPr&gt;&lt;/w:lvl&gt;&lt;w:lvl w:ilvl="2"&gt;&lt;w:start w:val="1"/&gt;&lt;w:numFmt w:val="bullet"/&gt;&lt;w:lvlText w:val="■"/&gt;&lt;w:lvlJc w:val="left"/&gt;&lt;w:pPr&gt;&lt;w:tabs&gt;&lt;w:tab w:val="num" w:pos="1800"/&gt;&lt;/w:tabs&gt;&lt;w:ind w:left="2160" w:hanging="180"/&gt;&lt;/w:pPr&gt;&lt;w:rPr&gt;&lt;w:u w:val="none"/&gt;&lt;/w:rPr&gt;&lt;/w:lvl&gt;&lt;w:lvl w:ilvl="3"&gt;&lt;w:start w:val="1"/&gt;&lt;w:numFmt w:val="bullet"/&gt;&lt;w:lvlText w:val="●"/&gt;&lt;w:lvlJc w:val="left"/&gt;&lt;w:pPr&gt;&lt;w:tabs&gt;&lt;w:tab w:val="num" w:pos="2520"/&gt;&lt;/w:tabs&gt;&lt;w:ind w:left="2880" w:hanging="360"/&gt;&lt;/w:pPr&gt;&lt;w:rPr&gt;&lt;w:u w:val="none"/&gt;&lt;/w:rPr&gt;&lt;/w:lvl&gt;&lt;w:lvl w:ilvl="4"&gt;&lt;w:start w:val="1"/&gt;&lt;w:numFmt w:val="bullet"/&gt;&lt;w:lvlText w:val="○"/&gt;&lt;w:lvlJc w:val="left"/&gt;&lt;w:pPr&gt;&lt;w:tabs&gt;&lt;w:tab w:val="num" w:pos="3240"/&gt;&lt;/w:tabs&gt;&lt;w:ind w:left="3600" w:hanging="360"/&gt;&lt;/w:pPr&gt;&lt;w:rPr&gt;&lt;w:u w:val="none"/&gt;&lt;/w:rPr&gt;&lt;/w:lvl&gt;&lt;w:lvl w:ilvl="5"&gt;&lt;w:start w:val="1"/&gt;&lt;w:numFmt w:val="bullet"/&gt;&lt;w:lvlText w:val="■"/&gt;&lt;w:lvlJc w:val="left"/&gt;&lt;w:pPr&gt;&lt;w:tabs&gt;&lt;w:tab w:val="num" w:pos="3960"/&gt;&lt;/w:tabs&gt;&lt;w:ind w:left="4320" w:hanging="180"/&gt;&lt;/w:pPr&gt;&lt;w:rPr&gt;&lt;w:u w:val="none"/&gt;&lt;/w:rPr&gt;&lt;/w:lvl&gt;&lt;w:lvl w:ilvl="6"&gt;&lt;w:start w:val="1"/&gt;&lt;w:numFmt w:val="bullet"/&gt;&lt;w:lvlText w:val="●"/&gt;&lt;w:lvlJc w:val="left"/&gt;&lt;w:pPr&gt;&lt;w:tabs&gt;&lt;w:tab w:val="num" w:pos="4680"/&gt;&lt;/w:tabs&gt;&lt;w:ind w:left="5040" w:hanging="360"/&gt;&lt;/w:pPr&gt;&lt;w:rPr&gt;&lt;w:u w:val="none"/&gt;&lt;/w:rPr&gt;&lt;/w:lvl&gt;&lt;w:lvl w:ilvl="7"&gt;&lt;w:start w:val="1"/&gt;&lt;w:numFmt w:val="bullet"/&gt;&lt;w:lvlText w:val="○"/&gt;&lt;w:lvlJc w:val="left"/&gt;&lt;w:pPr&gt;&lt;w:tabs&gt;&lt;w:tab w:val="num" w:pos="5400"/&gt;&lt;/w:tabs&gt;&lt;w:ind w:left="5760" w:hanging="360"/&gt;&lt;/w:pPr&gt;&lt;w:rPr&gt;&lt;w:u w:val="none"/&gt;&lt;/w:rPr&gt;&lt;/w:lvl&gt;&lt;w:lvl w:ilvl="8"&gt;&lt;w:start w:val="1"/&gt;&lt;w:numFmt w:val="bullet"/&gt;&lt;w:lvlText w:val="■"/&gt;&lt;w:lvlJc w:val="left"/&gt;&lt;w:pPr&gt;&lt;w:tabs&gt;&lt;w:tab w:val="num" w:pos="6120"/&gt;&lt;/w:tabs&gt;&lt;w:ind w:left="6480" w:hanging="180"/&gt;&lt;/w:pPr&gt;&lt;w:rPr&gt;&lt;w:u w:val="none"/&gt;&lt;/w:rPr&gt;&lt;/w:lvl&gt;&lt;/w:abstractNum&gt;&lt;w:abstractNum w:abstractNumId="11" w15:restartNumberingAfterBreak="0"&gt;&lt;w:nsid w:val="1807796D"/&gt;&lt;w:multiLevelType w:val="multilevel"/&gt;&lt;w:tmpl w:val="343ADDFE"/&gt;&lt;w:lvl w:ilvl="0"&gt;&lt;w:start w:val="1"/&gt;&lt;w:numFmt w:val="bullet"/&gt;&lt;w:lvlText w:val="•"/&gt;&lt;w:lvlJc w:val="left"/&gt;&lt;/w:lvl&gt;&lt;w:lvl w:ilvl="1"&gt;&lt;w:numFmt w:val="decimal"/&gt;&lt;w:lvlText w:val=""/&gt;&lt;w:lvlJc w:val="left"/&gt;&lt;/w:lvl&gt;&lt;w:lvl w:ilvl="2"&gt;&lt;w:numFmt w:val="decimal"/&gt;&lt;w:lvlText w:val=""/&gt;&lt;w:lvlJc w:val="left"/&gt;&lt;/w:lvl&gt;&lt;w:lvl w:ilvl="3"&gt;&lt;w:numFmt w:val="decimal"/&gt;&lt;w:lvlText w:val=""/&gt;&lt;w:lvlJc w:val="left"/&gt;&lt;/w:lvl&gt;&lt;w:lvl w:ilvl="4"&gt;&lt;w:numFmt w:val="decimal"/&gt;&lt;w:lvlText w:val=""/&gt;&lt;w:lvlJc w:val="left"/&gt;&lt;/w:lvl&gt;&lt;w:lvl w:ilvl="5"&gt;&lt;w:numFmt w:val="decimal"/&gt;&lt;w:lvlText w:val=""/&gt;&lt;w:lvlJc w:val="left"/&gt;&lt;/w:lvl&gt;&lt;w:lvl w:ilvl="6"&gt;&lt;w:numFmt w:val="decimal"/&gt;&lt;w:lvlText w:val=""/&gt;&lt;w:lvlJc w:val="left"/&gt;&lt;/w:lvl&gt;&lt;w:lvl w:ilvl="7"&gt;&lt;w:numFmt w:val="decimal"/&gt;&lt;w:lvlText w:val=""/&gt;&lt;w:lvlJc w:val="left"/&gt;&lt;/w:lvl&gt;&lt;w:lvl w:ilvl="8"&gt;&lt;w:numFmt w:val="decimal"/&gt;&lt;w:lvlText w:val=""/&gt;&lt;w:lvlJc w:val="left"/&gt;&lt;/w:lvl&gt;&lt;/w:abstractNum&gt;&lt;w:abstractNum w:abstractNumId="12" w15:restartNumberingAfterBreak="0"&gt;&lt;w:nsid w:val="23F76C58"/&gt;&lt;w:multiLevelType w:val="multilevel"/&gt;&lt;w:tmpl w:val="64F6CBD8"/&gt;&lt;w:lvl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 w:tentative="1"&gt;&lt;w:start w:val="1"/&gt;&lt;w:numFmt w:val="bullet"/&gt;&lt;w:lvlText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w:hint="default"/&gt;&lt;w:sz w:val="20"/&gt;&lt;/w:rPr&gt;&lt;/w:lvl&gt;&lt;w:lvl w:ilvl="2" w:tentative="1"&gt;&lt;w:start w:val="1"/&gt;&lt;w:numFmt w:val="bullet"/&gt;&lt;w:lvlText w:val=""/&gt;&lt;w:lvlJc w:val="left"/&gt;&lt;w:pPr&gt;&lt;w:tabs&gt;&lt;w:tab w:val="num" w:pos="2160"/&gt;&lt;/w:tabs&gt;&lt;w:ind w:left="2160" w:hanging="360"/&gt;&lt;/w:pPr&gt;&lt;w:rPr&gt;&lt;w:rFonts w:ascii="Symbol" w:hAnsi="Symbol" w:hint="default"/&gt;&lt;w:sz w:val="20"/&gt;&lt;/w:rPr&gt;&lt;/w:lvl&gt;&lt;w:lvl w:ilvl="3" w:tentative="1"&gt;&lt;w:start w:val="1"/&gt;&lt;w:numFmt w:val="bullet"/&gt;&lt;w:lvlText w:val=""/&gt;&lt;w:lvlJc w:val="left"/&gt;&lt;w:pPr&gt;&lt;w:tabs&gt;&lt;w:tab w:val="num" w:pos="2880"/&gt;&lt;/w:tabs&gt;&lt;w:ind w:left="2880" w:hanging="360"/&gt;&lt;/w:pPr&gt;&lt;w:rPr&gt;&lt;w:rFonts w:ascii="Symbol" w:hAnsi="Symbol" w:hint="default"/&gt;&lt;w:sz w:val="20"/&gt;&lt;/w:rPr&gt;&lt;/w:lvl&gt;&lt;w:lvl w:ilvl="4" w:tentative="1"&gt;&lt;w:start w:val="1"/&gt;&lt;w:numFmt w:val="bullet"/&gt;&lt;w:lvlText w:val=""/&gt;&lt;w:lvlJc w:val="left"/&gt;&lt;w:pPr&gt;&lt;w:tabs&gt;&lt;w:tab w:val="num" w:pos="3600"/&gt;&lt;/w:tabs&gt;&lt;w:ind w:left="3600" w:hanging="360"/&gt;&lt;/w:pPr&gt;&lt;w:rPr&gt;&lt;w:rFonts w:ascii="Symbol" w:hAnsi="Symbol" w:hint="default"/&gt;&lt;w:sz w:val="20"/&gt;&lt;/w:rPr&gt;&lt;/w:lvl&gt;&lt;w:lvl w:ilvl="5" w:tentative="1"&gt;&lt;w:start w:val="1"/&gt;&lt;w:numFmt w:val="bullet"/&gt;&lt;w:lvlText w:val=""/&gt;&lt;w:lvlJc w:val="left"/&gt;&lt;w:pPr&gt;&lt;w:tabs&gt;&lt;w:tab w:val="num" w:pos="4320"/&gt;&lt;/w:tabs&gt;&lt;w:ind w:left="4320" w:hanging="360"/&gt;&lt;/w:pPr&gt;&lt;w:rPr&gt;&lt;w:rFonts w:ascii="Symbol" w:hAnsi="Symbol" w:hint="default"/&gt;&lt;w:sz w:val="20"/&gt;&lt;/w:rPr&gt;&lt;/w:lvl&gt;&lt;w:lvl w:ilvl="6" w:tentative="1"&gt;&lt;w:start w:val="1"/&gt;&lt;w:numFmt w:val="bullet"/&gt;&lt;w:lvlText w:val=""/&gt;&lt;w:lvlJc w:val="left"/&gt;&lt;w:pPr&gt;&lt;w:tabs&gt;&lt;w:tab w:val="num" w:pos="5040"/&gt;&lt;/w:tabs&gt;&lt;w:ind w:left="5040" w:hanging="360"/&gt;&lt;/w:pPr&gt;&lt;w:rPr&gt;&lt;w:rFonts w:ascii="Symbol" w:hAnsi="Symbol" w:hint="default"/&gt;&lt;w:sz w:val="20"/&gt;&lt;/w:rPr&gt;&lt;/w:lvl&gt;&lt;w:lvl w:ilvl="7" w:tentative="1"&gt;&lt;w:start w:val="1"/&gt;&lt;w:numFmt w:val="bullet"/&gt;&lt;w:lvlText w:val=""/&gt;&lt;w:lvlJc w:val="left"/&gt;&lt;w:pPr&gt;&lt;w:tabs&gt;&lt;w:tab w:val="num" w:pos="5760"/&gt;&lt;/w:tabs&gt;&lt;w:ind w:left="5760" w:hanging="360"/&gt;&lt;/w:pPr&gt;&lt;w:rPr&gt;&lt;w:rFonts w:ascii="Symbol" w:hAnsi="Symbol" w:hint="default"/&gt;&lt;w:sz w:val="20"/&gt;&lt;/w:rPr&gt;&lt;/w:lvl&gt;&lt;w:lvl w:ilvl="8" w:tentative="1"&gt;&lt;w:start w:val="1"/&gt;&lt;w:numFmt w:val="bullet"/&gt;&lt;w:lvlText w:val=""/&gt;&lt;w:lvlJc w:val="left"/&gt;&lt;w:pPr&gt;&lt;w:tabs&gt;&lt;w:tab w:val="num" w:pos="6480"/&gt;&lt;/w:tabs&gt;&lt;w:ind w:left="6480" w:hanging="360"/&gt;&lt;/w:pPr&gt;&lt;w:rPr&gt;&lt;w:rFonts w:ascii="Symbol" w:hAnsi="Symbol" w:hint="default"/&gt;&lt;w:sz w:val="20"/&gt;&lt;/w:rPr&gt;&lt;/w:lvl&gt;&lt;/w:abstractNum&gt;&lt;w:num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w:val="11"/&gt;&lt;/w:num&gt;&lt;w:num w:numId="12"&gt;&lt;w:abstractNumId w:val="12"/&gt;&lt;/w:num&gt;&lt;w:num w:numId="13"&gt;&lt;w:abstractNumId w:val="10"/&gt;&lt;/w:num&gt;&lt;/w:numbering&gt;&lt;/pkg:xmlData&gt;&lt;/pkg:part&gt;&lt;/pkg:package&gt;
</Address>
  </employee>
</employe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4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1479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ameri</dc:creator>
  <cp:keywords/>
  <dc:description/>
  <cp:lastModifiedBy>aziz ameri</cp:lastModifiedBy>
  <cp:revision>6</cp:revision>
  <dcterms:created xsi:type="dcterms:W3CDTF">2017-06-23T10:18:00Z</dcterms:created>
  <dcterms:modified xsi:type="dcterms:W3CDTF">2018-01-28T01:46:00Z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